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6A" w:rsidRPr="002B172D" w:rsidRDefault="00EA7A6A" w:rsidP="002B17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B172D">
        <w:rPr>
          <w:rFonts w:ascii="Times New Roman" w:hAnsi="Times New Roman" w:cs="Times New Roman"/>
          <w:b/>
          <w:bCs/>
          <w:sz w:val="36"/>
          <w:szCs w:val="36"/>
          <w:u w:val="single"/>
        </w:rPr>
        <w:t>Effective Pattern Discovery for Text Mining</w:t>
      </w:r>
    </w:p>
    <w:p w:rsidR="00EA7A6A" w:rsidRPr="002B172D" w:rsidRDefault="00EA7A6A" w:rsidP="002B17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A6A" w:rsidRPr="00E84C1A" w:rsidRDefault="00EA7A6A" w:rsidP="002B17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4C1A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ABSTRACT:</w:t>
      </w:r>
    </w:p>
    <w:p w:rsidR="00EA7A6A" w:rsidRPr="002B172D" w:rsidRDefault="00EA7A6A" w:rsidP="002B17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A6A" w:rsidRDefault="00EA7A6A" w:rsidP="009918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72D">
        <w:rPr>
          <w:rFonts w:ascii="Times New Roman" w:hAnsi="Times New Roman" w:cs="Times New Roman"/>
          <w:sz w:val="28"/>
          <w:szCs w:val="28"/>
        </w:rPr>
        <w:t>Many data mining techniques have been proposed for mining useful patterns in text documents. However, how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72D">
        <w:rPr>
          <w:rFonts w:ascii="Times New Roman" w:hAnsi="Times New Roman" w:cs="Times New Roman"/>
          <w:sz w:val="28"/>
          <w:szCs w:val="28"/>
        </w:rPr>
        <w:t>effectively use and update discovered patterns is still an open research issue, especially in the domain of text mining. Since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72D">
        <w:rPr>
          <w:rFonts w:ascii="Times New Roman" w:hAnsi="Times New Roman" w:cs="Times New Roman"/>
          <w:sz w:val="28"/>
          <w:szCs w:val="28"/>
        </w:rPr>
        <w:t>existing text mining methods adopted term-based approaches, they all suffer from the problems of polysemy and synonymy. Over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72D">
        <w:rPr>
          <w:rFonts w:ascii="Times New Roman" w:hAnsi="Times New Roman" w:cs="Times New Roman"/>
          <w:sz w:val="28"/>
          <w:szCs w:val="28"/>
        </w:rPr>
        <w:t>years, people have often held the hypothesis that pattern (or phrase)-based approaches should perform better than the term-based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72D">
        <w:rPr>
          <w:rFonts w:ascii="Times New Roman" w:hAnsi="Times New Roman" w:cs="Times New Roman"/>
          <w:sz w:val="28"/>
          <w:szCs w:val="28"/>
        </w:rPr>
        <w:t>ones, but many experiments do not support this hypothesis. This paper presents an innovative and effective pattern discovery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72D">
        <w:rPr>
          <w:rFonts w:ascii="Times New Roman" w:hAnsi="Times New Roman" w:cs="Times New Roman"/>
          <w:sz w:val="28"/>
          <w:szCs w:val="28"/>
        </w:rPr>
        <w:t>technique which includes the processes of pattern deploying and pattern evolving, to improve the effectiveness of using and updating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72D">
        <w:rPr>
          <w:rFonts w:ascii="Times New Roman" w:hAnsi="Times New Roman" w:cs="Times New Roman"/>
          <w:sz w:val="28"/>
          <w:szCs w:val="28"/>
        </w:rPr>
        <w:t>discovered patterns for finding relevant and interesting information. Substantial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A6A" w:rsidRDefault="00EA7A6A" w:rsidP="009918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A6A" w:rsidRDefault="00EA7A6A" w:rsidP="00E0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Default="00EA7A6A" w:rsidP="00E0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Default="00EA7A6A" w:rsidP="00E0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Default="00EA7A6A" w:rsidP="00E0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Default="00EA7A6A" w:rsidP="00E0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Default="00EA7A6A" w:rsidP="00E0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Default="00EA7A6A" w:rsidP="00E0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Default="00EA7A6A" w:rsidP="00E0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Pr="00E041FB" w:rsidRDefault="00EA7A6A" w:rsidP="00E041F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41FB">
        <w:rPr>
          <w:rFonts w:ascii="Times New Roman" w:hAnsi="Times New Roman" w:cs="Times New Roman"/>
          <w:b/>
          <w:bCs/>
          <w:sz w:val="32"/>
          <w:szCs w:val="32"/>
          <w:u w:val="single"/>
        </w:rPr>
        <w:t>SYSTEM ARCHITECTURE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EA7A6A" w:rsidRPr="00BD26FC" w:rsidRDefault="00EA7A6A" w:rsidP="00E0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Default="00EA7A6A" w:rsidP="00E041FB">
      <w:pPr>
        <w:rPr>
          <w:rFonts w:ascii="Times New Roman" w:hAnsi="Times New Roman" w:cs="Times New Roman"/>
          <w:sz w:val="28"/>
          <w:szCs w:val="28"/>
        </w:rPr>
      </w:pPr>
      <w:r w:rsidRPr="008809B7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i1025" type="#_x0000_t75" style="width:468pt;height:265.5pt;visibility:visible">
            <v:imagedata r:id="rId7" o:title="" croptop="-338f" cropbottom="-475f" cropleft="-120f" cropright="-120f"/>
            <o:lock v:ext="edit" aspectratio="f"/>
          </v:shape>
        </w:pict>
      </w:r>
    </w:p>
    <w:p w:rsidR="00EA7A6A" w:rsidRDefault="00EA7A6A" w:rsidP="00FD57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A7A6A" w:rsidRPr="000D47F3" w:rsidRDefault="00EA7A6A" w:rsidP="00FD57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47F3">
        <w:rPr>
          <w:rFonts w:ascii="Times New Roman" w:hAnsi="Times New Roman" w:cs="Times New Roman"/>
          <w:b/>
          <w:bCs/>
          <w:sz w:val="32"/>
          <w:szCs w:val="32"/>
          <w:u w:val="single"/>
        </w:rPr>
        <w:t>EXISTING SYSTEM:</w:t>
      </w:r>
    </w:p>
    <w:p w:rsidR="00EA7A6A" w:rsidRPr="00B523DE" w:rsidRDefault="00EA7A6A" w:rsidP="00FD57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3DE">
        <w:rPr>
          <w:rFonts w:ascii="Times New Roman" w:hAnsi="Times New Roman" w:cs="Times New Roman"/>
          <w:sz w:val="28"/>
          <w:szCs w:val="28"/>
        </w:rPr>
        <w:t xml:space="preserve">Existing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B523DE">
        <w:rPr>
          <w:rFonts w:ascii="Times New Roman" w:hAnsi="Times New Roman" w:cs="Times New Roman"/>
          <w:sz w:val="28"/>
          <w:szCs w:val="28"/>
        </w:rPr>
        <w:t xml:space="preserve">used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B523DE">
        <w:rPr>
          <w:rFonts w:ascii="Times New Roman" w:hAnsi="Times New Roman" w:cs="Times New Roman"/>
          <w:sz w:val="28"/>
          <w:szCs w:val="28"/>
        </w:rPr>
        <w:t>term-based approach to extracting the text.</w:t>
      </w:r>
    </w:p>
    <w:p w:rsidR="00EA7A6A" w:rsidRPr="00B523DE" w:rsidRDefault="00EA7A6A" w:rsidP="00FD57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3DE">
        <w:rPr>
          <w:rFonts w:ascii="Times New Roman" w:hAnsi="Times New Roman" w:cs="Times New Roman"/>
          <w:sz w:val="28"/>
          <w:szCs w:val="28"/>
        </w:rPr>
        <w:t>Term-based ontology methods are providing some text representations.</w:t>
      </w:r>
    </w:p>
    <w:p w:rsidR="00EA7A6A" w:rsidRPr="00B523DE" w:rsidRDefault="00EA7A6A" w:rsidP="00FD57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E.g.: Hierarchical is </w:t>
      </w:r>
      <w:r w:rsidRPr="00B523DE">
        <w:rPr>
          <w:rFonts w:ascii="Times New Roman" w:hAnsi="Times New Roman" w:cs="Times New Roman"/>
          <w:sz w:val="28"/>
          <w:szCs w:val="28"/>
        </w:rPr>
        <w:t>used to determine synonymy and hyponymy relations between keywords.</w:t>
      </w:r>
    </w:p>
    <w:p w:rsidR="00EA7A6A" w:rsidRDefault="00EA7A6A" w:rsidP="00FD57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3DE">
        <w:rPr>
          <w:rFonts w:ascii="Times New Roman" w:hAnsi="Times New Roman" w:cs="Times New Roman"/>
          <w:sz w:val="28"/>
          <w:szCs w:val="28"/>
        </w:rPr>
        <w:t>Pattern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3DE">
        <w:rPr>
          <w:rFonts w:ascii="Times New Roman" w:hAnsi="Times New Roman" w:cs="Times New Roman"/>
          <w:sz w:val="28"/>
          <w:szCs w:val="28"/>
        </w:rPr>
        <w:t>evolution technique is used to improve the performance of term-based approach.</w:t>
      </w:r>
    </w:p>
    <w:p w:rsidR="00EA7A6A" w:rsidRDefault="00EA7A6A" w:rsidP="00FD57C9">
      <w:pPr>
        <w:rPr>
          <w:rFonts w:ascii="Times New Roman" w:hAnsi="Times New Roman" w:cs="Times New Roman"/>
          <w:sz w:val="28"/>
          <w:szCs w:val="28"/>
        </w:rPr>
      </w:pPr>
    </w:p>
    <w:p w:rsidR="00EA7A6A" w:rsidRDefault="00EA7A6A" w:rsidP="00FD57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Default="00EA7A6A" w:rsidP="00FD57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Pr="002803BA" w:rsidRDefault="00EA7A6A" w:rsidP="00FD57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803BA">
        <w:rPr>
          <w:rFonts w:ascii="Times New Roman" w:hAnsi="Times New Roman" w:cs="Times New Roman"/>
          <w:b/>
          <w:bCs/>
          <w:sz w:val="32"/>
          <w:szCs w:val="32"/>
          <w:u w:val="single"/>
        </w:rPr>
        <w:t>DISADVANTAGES OF EXISTING SYSTEM:</w:t>
      </w:r>
    </w:p>
    <w:p w:rsidR="00EA7A6A" w:rsidRPr="00FE1C82" w:rsidRDefault="00EA7A6A" w:rsidP="00FD57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1C82">
        <w:rPr>
          <w:rFonts w:ascii="Times New Roman" w:hAnsi="Times New Roman" w:cs="Times New Roman"/>
          <w:sz w:val="28"/>
          <w:szCs w:val="28"/>
        </w:rPr>
        <w:t>The term-based approach is suffered from the problems of polysemy and synonymy.</w:t>
      </w:r>
    </w:p>
    <w:p w:rsidR="00EA7A6A" w:rsidRDefault="00EA7A6A" w:rsidP="00FD57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1C82">
        <w:rPr>
          <w:rFonts w:ascii="Times New Roman" w:hAnsi="Times New Roman" w:cs="Times New Roman"/>
          <w:sz w:val="28"/>
          <w:szCs w:val="28"/>
        </w:rPr>
        <w:t>A term with higher (tf*idf) value could be meaningless in some d-patterns (some important parts in documents).</w:t>
      </w:r>
    </w:p>
    <w:p w:rsidR="00EA7A6A" w:rsidRDefault="00EA7A6A" w:rsidP="00FD57C9">
      <w:pPr>
        <w:rPr>
          <w:rFonts w:ascii="Times New Roman" w:hAnsi="Times New Roman" w:cs="Times New Roman"/>
          <w:sz w:val="28"/>
          <w:szCs w:val="28"/>
        </w:rPr>
      </w:pPr>
    </w:p>
    <w:p w:rsidR="00EA7A6A" w:rsidRPr="00B13975" w:rsidRDefault="00EA7A6A" w:rsidP="00FD57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3975">
        <w:rPr>
          <w:rFonts w:ascii="Times New Roman" w:hAnsi="Times New Roman" w:cs="Times New Roman"/>
          <w:b/>
          <w:bCs/>
          <w:sz w:val="32"/>
          <w:szCs w:val="32"/>
          <w:u w:val="single"/>
        </w:rPr>
        <w:t>PROPOSED SYSTEM:</w:t>
      </w:r>
    </w:p>
    <w:p w:rsidR="00EA7A6A" w:rsidRPr="006D0228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228">
        <w:rPr>
          <w:rFonts w:ascii="Times New Roman" w:hAnsi="Times New Roman" w:cs="Times New Roman"/>
          <w:sz w:val="28"/>
          <w:szCs w:val="28"/>
        </w:rPr>
        <w:t xml:space="preserve">An effective pattern discovery technique, is discovered </w:t>
      </w:r>
    </w:p>
    <w:p w:rsidR="00EA7A6A" w:rsidRPr="006D0228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228">
        <w:rPr>
          <w:rFonts w:ascii="Times New Roman" w:hAnsi="Times New Roman" w:cs="Times New Roman"/>
          <w:sz w:val="28"/>
          <w:szCs w:val="28"/>
        </w:rPr>
        <w:t>Evaluates specificities of patterns and then evaluates term weights according to the distribution of terms in the discovered patterns</w:t>
      </w:r>
    </w:p>
    <w:p w:rsidR="00EA7A6A" w:rsidRPr="006D0228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228">
        <w:rPr>
          <w:rFonts w:ascii="Times New Roman" w:hAnsi="Times New Roman" w:cs="Times New Roman"/>
          <w:sz w:val="28"/>
          <w:szCs w:val="28"/>
        </w:rPr>
        <w:t>Solves Misinterpretation Problem</w:t>
      </w:r>
    </w:p>
    <w:p w:rsidR="00EA7A6A" w:rsidRPr="006D0228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228">
        <w:rPr>
          <w:rFonts w:ascii="Times New Roman" w:hAnsi="Times New Roman" w:cs="Times New Roman"/>
          <w:sz w:val="28"/>
          <w:szCs w:val="28"/>
        </w:rPr>
        <w:t xml:space="preserve">Considers the influence of patterns from the negative training examples to find ambiguous (noisy) patterns and tries to reduce their influence for the low-frequency problem. </w:t>
      </w:r>
    </w:p>
    <w:p w:rsidR="00EA7A6A" w:rsidRPr="006D0228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228">
        <w:rPr>
          <w:rFonts w:ascii="Times New Roman" w:hAnsi="Times New Roman" w:cs="Times New Roman"/>
          <w:sz w:val="28"/>
          <w:szCs w:val="28"/>
        </w:rPr>
        <w:t>The process of updating ambiguous patterns can be referred as pattern evolution.</w:t>
      </w:r>
    </w:p>
    <w:p w:rsidR="00EA7A6A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228">
        <w:rPr>
          <w:rFonts w:ascii="Times New Roman" w:hAnsi="Times New Roman" w:cs="Times New Roman"/>
          <w:sz w:val="28"/>
          <w:szCs w:val="28"/>
        </w:rPr>
        <w:t xml:space="preserve"> The proposed approach can improve the accuracy of evaluating term weights because discovered patterns are more specific than whole documents.</w:t>
      </w:r>
    </w:p>
    <w:p w:rsidR="00EA7A6A" w:rsidRPr="0007619C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619C">
        <w:rPr>
          <w:rFonts w:ascii="Times New Roman" w:hAnsi="Times New Roman" w:cs="Times New Roman"/>
          <w:sz w:val="28"/>
          <w:szCs w:val="28"/>
        </w:rPr>
        <w:t>In General there are two phases</w:t>
      </w:r>
    </w:p>
    <w:p w:rsidR="00EA7A6A" w:rsidRPr="0007619C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619C">
        <w:rPr>
          <w:rFonts w:ascii="Times New Roman" w:hAnsi="Times New Roman" w:cs="Times New Roman"/>
          <w:sz w:val="28"/>
          <w:szCs w:val="28"/>
        </w:rPr>
        <w:t>Training and Testing</w:t>
      </w:r>
    </w:p>
    <w:p w:rsidR="00EA7A6A" w:rsidRPr="0007619C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619C">
        <w:rPr>
          <w:rFonts w:ascii="Times New Roman" w:hAnsi="Times New Roman" w:cs="Times New Roman"/>
          <w:sz w:val="28"/>
          <w:szCs w:val="28"/>
        </w:rPr>
        <w:t>In training phase the d-patterns in positive documents (Dþ) based on a min sup are found, and evaluates term supports by deploying dpatterns to terms</w:t>
      </w:r>
    </w:p>
    <w:p w:rsidR="00EA7A6A" w:rsidRPr="0007619C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619C">
        <w:rPr>
          <w:rFonts w:ascii="Times New Roman" w:hAnsi="Times New Roman" w:cs="Times New Roman"/>
          <w:sz w:val="28"/>
          <w:szCs w:val="28"/>
        </w:rPr>
        <w:t>In Testing Phase to revise term supports using noise negative documents in D based on an experimental coefficient</w:t>
      </w:r>
    </w:p>
    <w:p w:rsidR="00EA7A6A" w:rsidRPr="0007619C" w:rsidRDefault="00EA7A6A" w:rsidP="00FD57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619C">
        <w:rPr>
          <w:rFonts w:ascii="Times New Roman" w:hAnsi="Times New Roman" w:cs="Times New Roman"/>
          <w:sz w:val="28"/>
          <w:szCs w:val="28"/>
        </w:rPr>
        <w:t>The incoming documents then can be sorted based on these weights.</w:t>
      </w:r>
    </w:p>
    <w:p w:rsidR="00EA7A6A" w:rsidRPr="00332887" w:rsidRDefault="00EA7A6A" w:rsidP="00FD57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2887">
        <w:rPr>
          <w:rFonts w:ascii="Times New Roman" w:hAnsi="Times New Roman" w:cs="Times New Roman"/>
          <w:b/>
          <w:bCs/>
          <w:sz w:val="32"/>
          <w:szCs w:val="32"/>
          <w:u w:val="single"/>
        </w:rPr>
        <w:t>ADVANTAGES OF PROPOSED SYSTEM:</w:t>
      </w:r>
    </w:p>
    <w:p w:rsidR="00EA7A6A" w:rsidRPr="003031EE" w:rsidRDefault="00EA7A6A" w:rsidP="00FD57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31EE">
        <w:rPr>
          <w:rFonts w:ascii="Times New Roman" w:hAnsi="Times New Roman" w:cs="Times New Roman"/>
          <w:sz w:val="28"/>
          <w:szCs w:val="28"/>
        </w:rPr>
        <w:t>The proposed approach is used to improve the accuracy of evaluating term weights.</w:t>
      </w:r>
    </w:p>
    <w:p w:rsidR="00EA7A6A" w:rsidRPr="003031EE" w:rsidRDefault="00EA7A6A" w:rsidP="00FD57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31EE">
        <w:rPr>
          <w:rFonts w:ascii="Times New Roman" w:hAnsi="Times New Roman" w:cs="Times New Roman"/>
          <w:sz w:val="28"/>
          <w:szCs w:val="28"/>
        </w:rPr>
        <w:t>Because, the discovered patterns are more specific than whole documents.</w:t>
      </w:r>
    </w:p>
    <w:p w:rsidR="00EA7A6A" w:rsidRDefault="00EA7A6A" w:rsidP="00FD57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31EE">
        <w:rPr>
          <w:rFonts w:ascii="Times New Roman" w:hAnsi="Times New Roman" w:cs="Times New Roman"/>
          <w:sz w:val="28"/>
          <w:szCs w:val="28"/>
        </w:rPr>
        <w:t>To avoiding the issues of phrase-based approach to using the pattern-based approach.</w:t>
      </w:r>
    </w:p>
    <w:p w:rsidR="00EA7A6A" w:rsidRDefault="00EA7A6A" w:rsidP="00FD57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31EE">
        <w:rPr>
          <w:rFonts w:ascii="Times New Roman" w:hAnsi="Times New Roman" w:cs="Times New Roman"/>
          <w:sz w:val="28"/>
          <w:szCs w:val="28"/>
        </w:rPr>
        <w:t>Pattern mining techniques can be used to find various text patterns.</w:t>
      </w:r>
    </w:p>
    <w:p w:rsidR="00EA7A6A" w:rsidRDefault="00EA7A6A" w:rsidP="00FD57C9">
      <w:pPr>
        <w:rPr>
          <w:rFonts w:ascii="Times New Roman" w:hAnsi="Times New Roman" w:cs="Times New Roman"/>
          <w:sz w:val="28"/>
          <w:szCs w:val="28"/>
        </w:rPr>
      </w:pPr>
    </w:p>
    <w:p w:rsidR="00EA7A6A" w:rsidRPr="009E6AB3" w:rsidRDefault="00EA7A6A" w:rsidP="00FD57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E6AB3">
        <w:rPr>
          <w:rFonts w:ascii="Times New Roman" w:hAnsi="Times New Roman" w:cs="Times New Roman"/>
          <w:b/>
          <w:bCs/>
          <w:sz w:val="32"/>
          <w:szCs w:val="32"/>
          <w:u w:val="single"/>
        </w:rPr>
        <w:t>LIST OF MODULES:</w:t>
      </w:r>
    </w:p>
    <w:p w:rsidR="00EA7A6A" w:rsidRPr="004A6DFE" w:rsidRDefault="00EA7A6A" w:rsidP="00FD57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6DFE">
        <w:rPr>
          <w:rFonts w:ascii="Times New Roman" w:hAnsi="Times New Roman" w:cs="Times New Roman"/>
          <w:sz w:val="28"/>
          <w:szCs w:val="28"/>
        </w:rPr>
        <w:t>Loading document</w:t>
      </w:r>
    </w:p>
    <w:p w:rsidR="00EA7A6A" w:rsidRPr="004A6DFE" w:rsidRDefault="00EA7A6A" w:rsidP="00FD57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6DFE">
        <w:rPr>
          <w:rFonts w:ascii="Times New Roman" w:hAnsi="Times New Roman" w:cs="Times New Roman"/>
          <w:sz w:val="28"/>
          <w:szCs w:val="28"/>
        </w:rPr>
        <w:t>Text Preprocessing</w:t>
      </w:r>
    </w:p>
    <w:p w:rsidR="00EA7A6A" w:rsidRPr="004A6DFE" w:rsidRDefault="00EA7A6A" w:rsidP="00FD57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6DFE">
        <w:rPr>
          <w:rFonts w:ascii="Times New Roman" w:hAnsi="Times New Roman" w:cs="Times New Roman"/>
          <w:sz w:val="28"/>
          <w:szCs w:val="28"/>
        </w:rPr>
        <w:t>Pattern taxonomy process</w:t>
      </w:r>
    </w:p>
    <w:p w:rsidR="00EA7A6A" w:rsidRPr="004A6DFE" w:rsidRDefault="00EA7A6A" w:rsidP="00FD57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6DFE">
        <w:rPr>
          <w:rFonts w:ascii="Times New Roman" w:hAnsi="Times New Roman" w:cs="Times New Roman"/>
          <w:sz w:val="28"/>
          <w:szCs w:val="28"/>
        </w:rPr>
        <w:t>Pattern deploying</w:t>
      </w:r>
    </w:p>
    <w:p w:rsidR="00EA7A6A" w:rsidRDefault="00EA7A6A" w:rsidP="00FD57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6DFE">
        <w:rPr>
          <w:rFonts w:ascii="Times New Roman" w:hAnsi="Times New Roman" w:cs="Times New Roman"/>
          <w:sz w:val="28"/>
          <w:szCs w:val="28"/>
        </w:rPr>
        <w:t xml:space="preserve">Pattern evolving </w:t>
      </w:r>
    </w:p>
    <w:p w:rsidR="00EA7A6A" w:rsidRDefault="00EA7A6A" w:rsidP="00FD57C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A7A6A" w:rsidRPr="004C2734" w:rsidRDefault="00EA7A6A" w:rsidP="00FD57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2734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MODULES DESCRIPTION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EA7A6A" w:rsidRPr="00C500EE" w:rsidRDefault="00EA7A6A" w:rsidP="00FD57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7A6A" w:rsidRPr="00E17D12" w:rsidRDefault="00EA7A6A" w:rsidP="00FD57C9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D12">
        <w:rPr>
          <w:rFonts w:ascii="Times New Roman" w:hAnsi="Times New Roman" w:cs="Times New Roman"/>
          <w:b/>
          <w:bCs/>
          <w:sz w:val="28"/>
          <w:szCs w:val="28"/>
        </w:rPr>
        <w:t>Loading document</w:t>
      </w:r>
    </w:p>
    <w:p w:rsidR="00EA7A6A" w:rsidRPr="00C500EE" w:rsidRDefault="00EA7A6A" w:rsidP="00FD57C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00EE">
        <w:rPr>
          <w:rFonts w:ascii="Times New Roman" w:hAnsi="Times New Roman" w:cs="Times New Roman"/>
          <w:sz w:val="28"/>
          <w:szCs w:val="28"/>
        </w:rPr>
        <w:t>In this module, to load the list of all documents.</w:t>
      </w:r>
    </w:p>
    <w:p w:rsidR="00EA7A6A" w:rsidRPr="00C500EE" w:rsidRDefault="00EA7A6A" w:rsidP="00FD57C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00EE">
        <w:rPr>
          <w:rFonts w:ascii="Times New Roman" w:hAnsi="Times New Roman" w:cs="Times New Roman"/>
          <w:sz w:val="28"/>
          <w:szCs w:val="28"/>
        </w:rPr>
        <w:t>The user to retrieve one of the documents.</w:t>
      </w:r>
    </w:p>
    <w:p w:rsidR="00EA7A6A" w:rsidRPr="00C500EE" w:rsidRDefault="00EA7A6A" w:rsidP="00FD57C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00EE">
        <w:rPr>
          <w:rFonts w:ascii="Times New Roman" w:hAnsi="Times New Roman" w:cs="Times New Roman"/>
          <w:sz w:val="28"/>
          <w:szCs w:val="28"/>
        </w:rPr>
        <w:t xml:space="preserve">This document is given to next process. </w:t>
      </w:r>
    </w:p>
    <w:p w:rsidR="00EA7A6A" w:rsidRDefault="00EA7A6A" w:rsidP="00FD57C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00EE">
        <w:rPr>
          <w:rFonts w:ascii="Times New Roman" w:hAnsi="Times New Roman" w:cs="Times New Roman"/>
          <w:sz w:val="28"/>
          <w:szCs w:val="28"/>
        </w:rPr>
        <w:t xml:space="preserve">That process is preprocessing. </w:t>
      </w:r>
    </w:p>
    <w:p w:rsidR="00EA7A6A" w:rsidRDefault="00EA7A6A" w:rsidP="00FD57C9">
      <w:pPr>
        <w:rPr>
          <w:rFonts w:ascii="Times New Roman" w:hAnsi="Times New Roman" w:cs="Times New Roman"/>
          <w:sz w:val="28"/>
          <w:szCs w:val="28"/>
        </w:rPr>
      </w:pPr>
    </w:p>
    <w:p w:rsidR="00EA7A6A" w:rsidRPr="00E17D12" w:rsidRDefault="00EA7A6A" w:rsidP="00FD57C9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D12">
        <w:rPr>
          <w:rFonts w:ascii="Times New Roman" w:hAnsi="Times New Roman" w:cs="Times New Roman"/>
          <w:b/>
          <w:bCs/>
          <w:sz w:val="28"/>
          <w:szCs w:val="28"/>
        </w:rPr>
        <w:t xml:space="preserve">Text Preprocessing </w:t>
      </w:r>
    </w:p>
    <w:p w:rsidR="00EA7A6A" w:rsidRPr="00E332B2" w:rsidRDefault="00EA7A6A" w:rsidP="00FD57C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32B2">
        <w:rPr>
          <w:rFonts w:ascii="Times New Roman" w:hAnsi="Times New Roman" w:cs="Times New Roman"/>
          <w:sz w:val="28"/>
          <w:szCs w:val="28"/>
        </w:rPr>
        <w:t>The retrieved document preprocessing is done in module.</w:t>
      </w:r>
    </w:p>
    <w:p w:rsidR="00EA7A6A" w:rsidRPr="00E332B2" w:rsidRDefault="00EA7A6A" w:rsidP="00FD57C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32B2">
        <w:rPr>
          <w:rFonts w:ascii="Times New Roman" w:hAnsi="Times New Roman" w:cs="Times New Roman"/>
          <w:sz w:val="28"/>
          <w:szCs w:val="28"/>
        </w:rPr>
        <w:t>There are two types of process is done.</w:t>
      </w:r>
    </w:p>
    <w:p w:rsidR="00EA7A6A" w:rsidRPr="00E332B2" w:rsidRDefault="00EA7A6A" w:rsidP="00FD57C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32B2">
        <w:rPr>
          <w:rFonts w:ascii="Times New Roman" w:hAnsi="Times New Roman" w:cs="Times New Roman"/>
          <w:sz w:val="28"/>
          <w:szCs w:val="28"/>
        </w:rPr>
        <w:t>1) stop words removal  2)text stemming</w:t>
      </w:r>
    </w:p>
    <w:p w:rsidR="00EA7A6A" w:rsidRPr="00E332B2" w:rsidRDefault="00EA7A6A" w:rsidP="00FD57C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32B2">
        <w:rPr>
          <w:rFonts w:ascii="Times New Roman" w:hAnsi="Times New Roman" w:cs="Times New Roman"/>
          <w:sz w:val="28"/>
          <w:szCs w:val="28"/>
        </w:rPr>
        <w:t>Stop words are words which are filtered out prior to, or after, processing of natural language data.</w:t>
      </w:r>
    </w:p>
    <w:p w:rsidR="00EA7A6A" w:rsidRPr="00E332B2" w:rsidRDefault="00EA7A6A" w:rsidP="00FD57C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32B2">
        <w:rPr>
          <w:rFonts w:ascii="Times New Roman" w:hAnsi="Times New Roman" w:cs="Times New Roman"/>
          <w:sz w:val="28"/>
          <w:szCs w:val="28"/>
        </w:rPr>
        <w:t>Stemming is the process for reducing inflected (or sometimes derived) words to their stem base or root form. It generally a written word forms.</w:t>
      </w:r>
    </w:p>
    <w:p w:rsidR="00EA7A6A" w:rsidRDefault="00EA7A6A" w:rsidP="00FD57C9">
      <w:pPr>
        <w:rPr>
          <w:rFonts w:ascii="Times New Roman" w:hAnsi="Times New Roman" w:cs="Times New Roman"/>
          <w:sz w:val="28"/>
          <w:szCs w:val="28"/>
        </w:rPr>
      </w:pPr>
    </w:p>
    <w:p w:rsidR="00EA7A6A" w:rsidRPr="00E17D12" w:rsidRDefault="00EA7A6A" w:rsidP="00FD57C9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D12">
        <w:rPr>
          <w:rFonts w:ascii="Times New Roman" w:hAnsi="Times New Roman" w:cs="Times New Roman"/>
          <w:b/>
          <w:bCs/>
          <w:sz w:val="28"/>
          <w:szCs w:val="28"/>
        </w:rPr>
        <w:t>Pattern taxonomy process</w:t>
      </w:r>
    </w:p>
    <w:p w:rsidR="00EA7A6A" w:rsidRPr="007C5425" w:rsidRDefault="00EA7A6A" w:rsidP="00FD57C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5425">
        <w:rPr>
          <w:rFonts w:ascii="Times New Roman" w:hAnsi="Times New Roman" w:cs="Times New Roman"/>
          <w:sz w:val="28"/>
          <w:szCs w:val="28"/>
        </w:rPr>
        <w:t>In this module, the documents are split into paragraphs.</w:t>
      </w:r>
    </w:p>
    <w:p w:rsidR="00EA7A6A" w:rsidRPr="007C5425" w:rsidRDefault="00EA7A6A" w:rsidP="00FD57C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5425">
        <w:rPr>
          <w:rFonts w:ascii="Times New Roman" w:hAnsi="Times New Roman" w:cs="Times New Roman"/>
          <w:sz w:val="28"/>
          <w:szCs w:val="28"/>
        </w:rPr>
        <w:t>Each paragraph is considered to be each document.</w:t>
      </w:r>
    </w:p>
    <w:p w:rsidR="00EA7A6A" w:rsidRPr="007C5425" w:rsidRDefault="00EA7A6A" w:rsidP="00FD57C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5425">
        <w:rPr>
          <w:rFonts w:ascii="Times New Roman" w:hAnsi="Times New Roman" w:cs="Times New Roman"/>
          <w:sz w:val="28"/>
          <w:szCs w:val="28"/>
        </w:rPr>
        <w:t>In each document, the set of terms are extracted.</w:t>
      </w:r>
    </w:p>
    <w:p w:rsidR="00EA7A6A" w:rsidRDefault="00EA7A6A" w:rsidP="00FD57C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5425">
        <w:rPr>
          <w:rFonts w:ascii="Times New Roman" w:hAnsi="Times New Roman" w:cs="Times New Roman"/>
          <w:sz w:val="28"/>
          <w:szCs w:val="28"/>
        </w:rPr>
        <w:t>The terms, which can be extracted from set of positive documents.</w:t>
      </w:r>
    </w:p>
    <w:p w:rsidR="00EA7A6A" w:rsidRDefault="00EA7A6A" w:rsidP="00FD57C9">
      <w:pPr>
        <w:rPr>
          <w:rFonts w:ascii="Times New Roman" w:hAnsi="Times New Roman" w:cs="Times New Roman"/>
          <w:sz w:val="28"/>
          <w:szCs w:val="28"/>
        </w:rPr>
      </w:pPr>
    </w:p>
    <w:p w:rsidR="00EA7A6A" w:rsidRPr="00E17D12" w:rsidRDefault="00EA7A6A" w:rsidP="00FD57C9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D12">
        <w:rPr>
          <w:rFonts w:ascii="Times New Roman" w:hAnsi="Times New Roman" w:cs="Times New Roman"/>
          <w:b/>
          <w:bCs/>
          <w:sz w:val="28"/>
          <w:szCs w:val="28"/>
        </w:rPr>
        <w:t>Pattern deploying</w:t>
      </w:r>
    </w:p>
    <w:p w:rsidR="00EA7A6A" w:rsidRPr="007C7FA8" w:rsidRDefault="00EA7A6A" w:rsidP="00FD57C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C7FA8">
        <w:rPr>
          <w:rFonts w:ascii="Times New Roman" w:hAnsi="Times New Roman" w:cs="Times New Roman"/>
          <w:sz w:val="28"/>
          <w:szCs w:val="28"/>
        </w:rPr>
        <w:t>The discovered patterns are summarized.</w:t>
      </w:r>
    </w:p>
    <w:p w:rsidR="00EA7A6A" w:rsidRPr="007C7FA8" w:rsidRDefault="00EA7A6A" w:rsidP="00FD57C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C7FA8">
        <w:rPr>
          <w:rFonts w:ascii="Times New Roman" w:hAnsi="Times New Roman" w:cs="Times New Roman"/>
          <w:sz w:val="28"/>
          <w:szCs w:val="28"/>
        </w:rPr>
        <w:t>The d-pattern algorithm is used to discover all patterns in positive documents are composed.</w:t>
      </w:r>
    </w:p>
    <w:p w:rsidR="00EA7A6A" w:rsidRPr="007C7FA8" w:rsidRDefault="00EA7A6A" w:rsidP="00FD57C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C7FA8">
        <w:rPr>
          <w:rFonts w:ascii="Times New Roman" w:hAnsi="Times New Roman" w:cs="Times New Roman"/>
          <w:sz w:val="28"/>
          <w:szCs w:val="28"/>
        </w:rPr>
        <w:t xml:space="preserve">The term supports are calculated by all terms in d-pattern. </w:t>
      </w:r>
    </w:p>
    <w:p w:rsidR="00EA7A6A" w:rsidRDefault="00EA7A6A" w:rsidP="00FD57C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C7FA8">
        <w:rPr>
          <w:rFonts w:ascii="Times New Roman" w:hAnsi="Times New Roman" w:cs="Times New Roman"/>
          <w:sz w:val="28"/>
          <w:szCs w:val="28"/>
        </w:rPr>
        <w:t xml:space="preserve">Term support means weight of the term is evaluated. </w:t>
      </w:r>
    </w:p>
    <w:p w:rsidR="00EA7A6A" w:rsidRDefault="00EA7A6A" w:rsidP="00FD57C9">
      <w:pPr>
        <w:rPr>
          <w:rFonts w:ascii="Times New Roman" w:hAnsi="Times New Roman" w:cs="Times New Roman"/>
          <w:sz w:val="28"/>
          <w:szCs w:val="28"/>
        </w:rPr>
      </w:pPr>
    </w:p>
    <w:p w:rsidR="00EA7A6A" w:rsidRPr="00E17D12" w:rsidRDefault="00EA7A6A" w:rsidP="00FD57C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D12">
        <w:rPr>
          <w:rFonts w:ascii="Times New Roman" w:hAnsi="Times New Roman" w:cs="Times New Roman"/>
          <w:b/>
          <w:bCs/>
          <w:sz w:val="28"/>
          <w:szCs w:val="28"/>
        </w:rPr>
        <w:t xml:space="preserve">Pattern evolving </w:t>
      </w:r>
    </w:p>
    <w:p w:rsidR="00EA7A6A" w:rsidRPr="00F97281" w:rsidRDefault="00EA7A6A" w:rsidP="00FD57C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97281">
        <w:rPr>
          <w:rFonts w:ascii="Times New Roman" w:hAnsi="Times New Roman" w:cs="Times New Roman"/>
          <w:sz w:val="28"/>
          <w:szCs w:val="28"/>
        </w:rPr>
        <w:t>In this module used to identify the noisy patterns in documents.</w:t>
      </w:r>
    </w:p>
    <w:p w:rsidR="00EA7A6A" w:rsidRPr="00F97281" w:rsidRDefault="00EA7A6A" w:rsidP="00FD57C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97281">
        <w:rPr>
          <w:rFonts w:ascii="Times New Roman" w:hAnsi="Times New Roman" w:cs="Times New Roman"/>
          <w:sz w:val="28"/>
          <w:szCs w:val="28"/>
        </w:rPr>
        <w:t>Sometimes</w:t>
      </w:r>
      <w:r>
        <w:rPr>
          <w:rFonts w:ascii="Times New Roman" w:hAnsi="Times New Roman" w:cs="Times New Roman"/>
          <w:sz w:val="28"/>
          <w:szCs w:val="28"/>
        </w:rPr>
        <w:t xml:space="preserve">, system falsely identified </w:t>
      </w:r>
      <w:r w:rsidRPr="00F97281">
        <w:rPr>
          <w:rFonts w:ascii="Times New Roman" w:hAnsi="Times New Roman" w:cs="Times New Roman"/>
          <w:sz w:val="28"/>
          <w:szCs w:val="28"/>
        </w:rPr>
        <w:t>negative document as a positive.</w:t>
      </w:r>
    </w:p>
    <w:p w:rsidR="00EA7A6A" w:rsidRPr="00F97281" w:rsidRDefault="00EA7A6A" w:rsidP="00FD57C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97281">
        <w:rPr>
          <w:rFonts w:ascii="Times New Roman" w:hAnsi="Times New Roman" w:cs="Times New Roman"/>
          <w:sz w:val="28"/>
          <w:szCs w:val="28"/>
        </w:rPr>
        <w:t>So, noise is occurred in positive document.</w:t>
      </w:r>
    </w:p>
    <w:p w:rsidR="00EA7A6A" w:rsidRPr="00F97281" w:rsidRDefault="00EA7A6A" w:rsidP="00FD57C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noised pattern </w:t>
      </w:r>
      <w:r w:rsidRPr="00F97281">
        <w:rPr>
          <w:rFonts w:ascii="Times New Roman" w:hAnsi="Times New Roman" w:cs="Times New Roman"/>
          <w:sz w:val="28"/>
          <w:szCs w:val="28"/>
        </w:rPr>
        <w:t>named as offender.</w:t>
      </w:r>
    </w:p>
    <w:p w:rsidR="00EA7A6A" w:rsidRPr="00F97281" w:rsidRDefault="00EA7A6A" w:rsidP="00FD57C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97281">
        <w:rPr>
          <w:rFonts w:ascii="Times New Roman" w:hAnsi="Times New Roman" w:cs="Times New Roman"/>
          <w:sz w:val="28"/>
          <w:szCs w:val="28"/>
        </w:rPr>
        <w:t xml:space="preserve">If partial conflict offender contains in positive documents, the reshuffle process is applied. </w:t>
      </w:r>
    </w:p>
    <w:p w:rsidR="00EA7A6A" w:rsidRPr="007C7FA8" w:rsidRDefault="00EA7A6A" w:rsidP="00FD57C9">
      <w:pPr>
        <w:rPr>
          <w:rFonts w:ascii="Times New Roman" w:hAnsi="Times New Roman" w:cs="Times New Roman"/>
          <w:sz w:val="28"/>
          <w:szCs w:val="28"/>
        </w:rPr>
      </w:pPr>
    </w:p>
    <w:p w:rsidR="00EA7A6A" w:rsidRDefault="00EA7A6A" w:rsidP="00A762AF">
      <w:pPr>
        <w:pStyle w:val="Heading1"/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SYSTEM CONFIGURATION:-</w:t>
      </w:r>
    </w:p>
    <w:p w:rsidR="00EA7A6A" w:rsidRDefault="00EA7A6A" w:rsidP="00A762AF">
      <w:pPr>
        <w:pStyle w:val="Heading1"/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HARDWARE REQUIREMENTS:-</w:t>
      </w:r>
    </w:p>
    <w:p w:rsidR="00EA7A6A" w:rsidRDefault="00EA7A6A" w:rsidP="00A76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A6A" w:rsidRDefault="00EA7A6A" w:rsidP="00A762AF">
      <w:pPr>
        <w:pStyle w:val="Heading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Processor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ab/>
        <w:t>-Pentium –III</w:t>
      </w:r>
    </w:p>
    <w:p w:rsidR="00EA7A6A" w:rsidRDefault="00EA7A6A" w:rsidP="00A762A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   1.1 Ghz</w:t>
      </w:r>
    </w:p>
    <w:p w:rsidR="00EA7A6A" w:rsidRDefault="00EA7A6A" w:rsidP="00A762A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   256 MB(min)</w:t>
      </w:r>
    </w:p>
    <w:p w:rsidR="00EA7A6A" w:rsidRDefault="00EA7A6A" w:rsidP="00A762A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Disk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  20 GB</w:t>
      </w:r>
    </w:p>
    <w:p w:rsidR="00EA7A6A" w:rsidRDefault="00EA7A6A" w:rsidP="00A762A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Floppy Drive</w:t>
      </w:r>
      <w:r>
        <w:rPr>
          <w:rFonts w:ascii="Times New Roman" w:hAnsi="Times New Roman" w:cs="Times New Roman"/>
          <w:sz w:val="28"/>
          <w:szCs w:val="28"/>
        </w:rPr>
        <w:tab/>
        <w:t>-    1.44 MB</w:t>
      </w:r>
    </w:p>
    <w:p w:rsidR="00EA7A6A" w:rsidRDefault="00EA7A6A" w:rsidP="00A762A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   Standard Windows Keyboard</w:t>
      </w:r>
    </w:p>
    <w:p w:rsidR="00EA7A6A" w:rsidRDefault="00EA7A6A" w:rsidP="00A762A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   Two or Three Button Mouse</w:t>
      </w:r>
    </w:p>
    <w:p w:rsidR="00EA7A6A" w:rsidRDefault="00EA7A6A" w:rsidP="00A762A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   SVGA</w:t>
      </w:r>
    </w:p>
    <w:p w:rsidR="00EA7A6A" w:rsidRDefault="00EA7A6A" w:rsidP="00A762AF">
      <w:pPr>
        <w:pStyle w:val="Heading1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EA7A6A" w:rsidRPr="008A3D11" w:rsidRDefault="00EA7A6A" w:rsidP="008A3D11"/>
    <w:p w:rsidR="00EA7A6A" w:rsidRDefault="00EA7A6A" w:rsidP="00A762AF">
      <w:pPr>
        <w:pStyle w:val="Heading1"/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SOFTWARE REQUIREMENTS:-</w:t>
      </w:r>
    </w:p>
    <w:p w:rsidR="00EA7A6A" w:rsidRDefault="00EA7A6A" w:rsidP="00A76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A6A" w:rsidRDefault="00EA7A6A" w:rsidP="00A762AF">
      <w:pPr>
        <w:pStyle w:val="BodyText"/>
        <w:numPr>
          <w:ilvl w:val="0"/>
          <w:numId w:val="17"/>
        </w:numPr>
        <w:spacing w:after="120"/>
        <w:ind w:left="1440" w:hanging="540"/>
        <w:jc w:val="both"/>
        <w:rPr>
          <w:sz w:val="28"/>
          <w:szCs w:val="28"/>
        </w:rPr>
      </w:pPr>
      <w:r>
        <w:rPr>
          <w:sz w:val="28"/>
          <w:szCs w:val="28"/>
        </w:rPr>
        <w:t>Operating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Windows95/98/2000/XP </w:t>
      </w:r>
    </w:p>
    <w:p w:rsidR="00EA7A6A" w:rsidRDefault="00EA7A6A" w:rsidP="00A762AF">
      <w:pPr>
        <w:pStyle w:val="BodyText"/>
        <w:numPr>
          <w:ilvl w:val="0"/>
          <w:numId w:val="17"/>
        </w:numPr>
        <w:spacing w:after="120"/>
        <w:ind w:left="1440" w:hanging="540"/>
        <w:jc w:val="both"/>
        <w:rPr>
          <w:sz w:val="28"/>
          <w:szCs w:val="28"/>
        </w:rPr>
      </w:pPr>
      <w:r>
        <w:rPr>
          <w:sz w:val="28"/>
          <w:szCs w:val="28"/>
        </w:rPr>
        <w:t>Front 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Java</w:t>
      </w:r>
    </w:p>
    <w:p w:rsidR="00EA7A6A" w:rsidRDefault="00EA7A6A" w:rsidP="00A762AF">
      <w:pPr>
        <w:pStyle w:val="BodyText"/>
        <w:numPr>
          <w:ilvl w:val="0"/>
          <w:numId w:val="17"/>
        </w:numPr>
        <w:spacing w:after="120"/>
        <w:ind w:left="1440" w:hanging="540"/>
        <w:jc w:val="both"/>
        <w:rPr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Netbeans IDE</w:t>
      </w:r>
    </w:p>
    <w:p w:rsidR="00EA7A6A" w:rsidRDefault="00EA7A6A" w:rsidP="009918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18C5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REFERENCE:</w:t>
      </w:r>
    </w:p>
    <w:p w:rsidR="00EA7A6A" w:rsidRPr="009918C5" w:rsidRDefault="00EA7A6A" w:rsidP="009918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A7A6A" w:rsidRPr="002B172D" w:rsidRDefault="00EA7A6A" w:rsidP="00C468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72D">
        <w:rPr>
          <w:rFonts w:ascii="Times New Roman" w:hAnsi="Times New Roman" w:cs="Times New Roman"/>
          <w:sz w:val="28"/>
          <w:szCs w:val="28"/>
        </w:rPr>
        <w:t>Ning Zhong, Yuefeng Li, and Sheng-Tang Wu, “Effective Pattern Discovery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72D">
        <w:rPr>
          <w:rFonts w:ascii="Times New Roman" w:hAnsi="Times New Roman" w:cs="Times New Roman"/>
          <w:sz w:val="28"/>
          <w:szCs w:val="28"/>
        </w:rPr>
        <w:t xml:space="preserve">for Text Mining”, </w:t>
      </w:r>
      <w:r w:rsidRPr="00584B76">
        <w:rPr>
          <w:rFonts w:ascii="Times New Roman" w:hAnsi="Times New Roman" w:cs="Times New Roman"/>
          <w:b/>
          <w:bCs/>
          <w:sz w:val="28"/>
          <w:szCs w:val="28"/>
        </w:rPr>
        <w:t>IEEE TRANSACTIONS ON KNOWLEDGE AND DATA ENGINEERING, VOL. 24, NO. 1, JANUARY 2012.</w:t>
      </w:r>
    </w:p>
    <w:sectPr w:rsidR="00EA7A6A" w:rsidRPr="002B172D" w:rsidSect="002F29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A6A" w:rsidRDefault="00EA7A6A" w:rsidP="00CB0AE1">
      <w:pPr>
        <w:spacing w:after="0" w:line="240" w:lineRule="auto"/>
      </w:pPr>
      <w:r>
        <w:separator/>
      </w:r>
    </w:p>
  </w:endnote>
  <w:endnote w:type="continuationSeparator" w:id="1">
    <w:p w:rsidR="00EA7A6A" w:rsidRDefault="00EA7A6A" w:rsidP="00CB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vue BT">
    <w:panose1 w:val="04030805020D02020802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A6A" w:rsidRDefault="00EA7A6A" w:rsidP="00CB0AE1">
      <w:pPr>
        <w:spacing w:after="0" w:line="240" w:lineRule="auto"/>
      </w:pPr>
      <w:r>
        <w:separator/>
      </w:r>
    </w:p>
  </w:footnote>
  <w:footnote w:type="continuationSeparator" w:id="1">
    <w:p w:rsidR="00EA7A6A" w:rsidRDefault="00EA7A6A" w:rsidP="00CB0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A6A" w:rsidRDefault="00EA7A6A" w:rsidP="009E0214">
    <w:pPr>
      <w:widowControl w:val="0"/>
      <w:ind w:left="118" w:right="-96"/>
      <w:jc w:val="center"/>
      <w:rPr>
        <w:rFonts w:ascii="Revue BT" w:hAnsi="Revue BT" w:cs="Revue BT"/>
        <w:color w:val="3A8FC0"/>
        <w:w w:val="147"/>
        <w:position w:val="-2"/>
        <w:sz w:val="38"/>
        <w:szCs w:val="38"/>
      </w:rPr>
    </w:pPr>
    <w:r w:rsidRPr="002C206D">
      <w:rPr>
        <w:rFonts w:ascii="Revue BT" w:hAnsi="Revue BT" w:cs="Revue BT"/>
        <w:color w:val="3A8FC0"/>
        <w:w w:val="147"/>
        <w:position w:val="-2"/>
        <w:sz w:val="38"/>
        <w:szCs w:val="38"/>
      </w:rPr>
      <w:t>SMART PRO TECHNOLOGIES</w:t>
    </w:r>
  </w:p>
  <w:p w:rsidR="00EA7A6A" w:rsidRPr="002C206D" w:rsidRDefault="00EA7A6A" w:rsidP="009E0214">
    <w:pPr>
      <w:widowControl w:val="0"/>
      <w:ind w:left="118" w:right="-96"/>
      <w:jc w:val="center"/>
      <w:rPr>
        <w:rFonts w:ascii="Times New Roman" w:hAnsi="Times New Roman" w:cs="Times New Roman"/>
        <w:color w:val="000000"/>
        <w:sz w:val="32"/>
        <w:szCs w:val="32"/>
      </w:rPr>
    </w:pPr>
    <w:r w:rsidRPr="002C206D">
      <w:rPr>
        <w:rFonts w:ascii="Times New Roman" w:hAnsi="Times New Roman" w:cs="Times New Roman"/>
        <w:color w:val="3A8FC0"/>
        <w:w w:val="147"/>
        <w:position w:val="-2"/>
        <w:sz w:val="32"/>
        <w:szCs w:val="32"/>
      </w:rPr>
      <w:t>9885652333, www.smartprotech.net</w:t>
    </w:r>
  </w:p>
  <w:p w:rsidR="00EA7A6A" w:rsidRDefault="00EA7A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713D"/>
    <w:multiLevelType w:val="hybridMultilevel"/>
    <w:tmpl w:val="157ED7BC"/>
    <w:lvl w:ilvl="0" w:tplc="FDDEED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602E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A08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92AA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823F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5AB2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120F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AC13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2619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0760A"/>
    <w:multiLevelType w:val="hybridMultilevel"/>
    <w:tmpl w:val="5F944BC0"/>
    <w:lvl w:ilvl="0" w:tplc="7C4AC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02EB5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770A1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CC8F87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47C60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1446DF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09860D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AD588B4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C14D9B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08BC4322"/>
    <w:multiLevelType w:val="hybridMultilevel"/>
    <w:tmpl w:val="54641790"/>
    <w:lvl w:ilvl="0" w:tplc="462A1B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F47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8095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E8D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48B3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A2A0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C2B0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0CB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726E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5675D"/>
    <w:multiLevelType w:val="hybridMultilevel"/>
    <w:tmpl w:val="31722E84"/>
    <w:lvl w:ilvl="0" w:tplc="F7760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DA837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49877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22EE43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16E55F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992CBCE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5B822E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27E1BD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9985E8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198374B3"/>
    <w:multiLevelType w:val="hybridMultilevel"/>
    <w:tmpl w:val="A9103F70"/>
    <w:lvl w:ilvl="0" w:tplc="3DD0CFD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2ECCD2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 w:tplc="FAEA7AD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A54E547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 w:tplc="0390270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 w:tplc="B1D0F9F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E1C4D4E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 w:tplc="EBEE913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 w:tplc="C068F86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20A226E6"/>
    <w:multiLevelType w:val="hybridMultilevel"/>
    <w:tmpl w:val="1AB263F8"/>
    <w:lvl w:ilvl="0" w:tplc="980EB68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AD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4C6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02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48A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421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081E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232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A2F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E7158A"/>
    <w:multiLevelType w:val="hybridMultilevel"/>
    <w:tmpl w:val="1F2C4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242C7A"/>
    <w:multiLevelType w:val="hybridMultilevel"/>
    <w:tmpl w:val="1B500CA0"/>
    <w:lvl w:ilvl="0" w:tplc="D3E0B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48D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9415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41F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418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8E5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49B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068D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E63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F62202"/>
    <w:multiLevelType w:val="hybridMultilevel"/>
    <w:tmpl w:val="DE0C0744"/>
    <w:lvl w:ilvl="0" w:tplc="23C6E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6CC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249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641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298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5A6A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21E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5451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265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D3056D"/>
    <w:multiLevelType w:val="hybridMultilevel"/>
    <w:tmpl w:val="B09268E8"/>
    <w:lvl w:ilvl="0" w:tplc="EA52F3BA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E3FCF456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2" w:tplc="5002DAB0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32681D66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cs="Wingdings" w:hint="default"/>
      </w:rPr>
    </w:lvl>
    <w:lvl w:ilvl="4" w:tplc="4EFC7108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5" w:tplc="CB681230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1EBEE834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  <w:lvl w:ilvl="7" w:tplc="D002668E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  <w:lvl w:ilvl="8" w:tplc="AE765B50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1">
    <w:nsid w:val="3D3D1587"/>
    <w:multiLevelType w:val="hybridMultilevel"/>
    <w:tmpl w:val="233ACFE2"/>
    <w:lvl w:ilvl="0" w:tplc="8770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6542D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EE0AB0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FE4117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DCC7A7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8ACFFA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996043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25AEC5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2A0034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>
    <w:nsid w:val="3E7B32C7"/>
    <w:multiLevelType w:val="hybridMultilevel"/>
    <w:tmpl w:val="750A66C6"/>
    <w:lvl w:ilvl="0" w:tplc="4210D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C24215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22847D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B6B00D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4" w:tplc="1DC0A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5" w:tplc="86D04B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171E20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7" w:tplc="3D80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8" w:tplc="4F18B74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57B7567C"/>
    <w:multiLevelType w:val="hybridMultilevel"/>
    <w:tmpl w:val="5832FF8C"/>
    <w:lvl w:ilvl="0" w:tplc="3CCE258A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cs="Wingdings" w:hint="default"/>
      </w:rPr>
    </w:lvl>
    <w:lvl w:ilvl="1" w:tplc="824C2ABA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2" w:tplc="6A084FCE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cs="Wingdings" w:hint="default"/>
      </w:rPr>
    </w:lvl>
    <w:lvl w:ilvl="3" w:tplc="1EBA3E54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cs="Wingdings" w:hint="default"/>
      </w:rPr>
    </w:lvl>
    <w:lvl w:ilvl="4" w:tplc="84F8A3D4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5" w:tplc="8AD806DC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cs="Wingdings" w:hint="default"/>
      </w:rPr>
    </w:lvl>
    <w:lvl w:ilvl="6" w:tplc="999C98FA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cs="Wingdings" w:hint="default"/>
      </w:rPr>
    </w:lvl>
    <w:lvl w:ilvl="7" w:tplc="326A8830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  <w:lvl w:ilvl="8" w:tplc="44889980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cs="Wingdings" w:hint="default"/>
      </w:rPr>
    </w:lvl>
  </w:abstractNum>
  <w:abstractNum w:abstractNumId="14">
    <w:nsid w:val="67B42965"/>
    <w:multiLevelType w:val="hybridMultilevel"/>
    <w:tmpl w:val="68EA48BA"/>
    <w:lvl w:ilvl="0" w:tplc="98080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732C0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EC2C17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32A7D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DE05D1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8A4297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7D4431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BC2298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F4A44C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>
    <w:nsid w:val="779E3DAF"/>
    <w:multiLevelType w:val="hybridMultilevel"/>
    <w:tmpl w:val="36F4820A"/>
    <w:lvl w:ilvl="0" w:tplc="216A335C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cs="Wingdings" w:hint="default"/>
      </w:rPr>
    </w:lvl>
    <w:lvl w:ilvl="1" w:tplc="C6E86ABE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2" w:tplc="7E109F3A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cs="Wingdings" w:hint="default"/>
      </w:rPr>
    </w:lvl>
    <w:lvl w:ilvl="3" w:tplc="DAA0D81A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cs="Wingdings" w:hint="default"/>
      </w:rPr>
    </w:lvl>
    <w:lvl w:ilvl="4" w:tplc="E7066A7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5" w:tplc="FD4274A8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Wingdings" w:hint="default"/>
      </w:rPr>
    </w:lvl>
    <w:lvl w:ilvl="6" w:tplc="D3E0E0F0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cs="Wingdings" w:hint="default"/>
      </w:rPr>
    </w:lvl>
    <w:lvl w:ilvl="7" w:tplc="06F43D20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8" w:tplc="68D8B266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cs="Wingdings" w:hint="default"/>
      </w:rPr>
    </w:lvl>
  </w:abstractNum>
  <w:abstractNum w:abstractNumId="16">
    <w:nsid w:val="77C05825"/>
    <w:multiLevelType w:val="hybridMultilevel"/>
    <w:tmpl w:val="8B467998"/>
    <w:lvl w:ilvl="0" w:tplc="1DAEED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609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34D4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C8D9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AE71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92B0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8A53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4C56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863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15"/>
  </w:num>
  <w:num w:numId="10">
    <w:abstractNumId w:val="6"/>
  </w:num>
  <w:num w:numId="11">
    <w:abstractNumId w:val="10"/>
  </w:num>
  <w:num w:numId="12">
    <w:abstractNumId w:val="2"/>
  </w:num>
  <w:num w:numId="13">
    <w:abstractNumId w:val="13"/>
  </w:num>
  <w:num w:numId="14">
    <w:abstractNumId w:val="16"/>
  </w:num>
  <w:num w:numId="15">
    <w:abstractNumId w:val="12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C13"/>
    <w:rsid w:val="000619AF"/>
    <w:rsid w:val="0007619C"/>
    <w:rsid w:val="000935F5"/>
    <w:rsid w:val="000D47F3"/>
    <w:rsid w:val="00256D4E"/>
    <w:rsid w:val="002803BA"/>
    <w:rsid w:val="002B172D"/>
    <w:rsid w:val="002C206D"/>
    <w:rsid w:val="002D6E24"/>
    <w:rsid w:val="002F295C"/>
    <w:rsid w:val="003031EE"/>
    <w:rsid w:val="00332887"/>
    <w:rsid w:val="0034026A"/>
    <w:rsid w:val="004A6DFE"/>
    <w:rsid w:val="004C2734"/>
    <w:rsid w:val="004F7140"/>
    <w:rsid w:val="00584B76"/>
    <w:rsid w:val="006D0228"/>
    <w:rsid w:val="007C5425"/>
    <w:rsid w:val="007C7FA8"/>
    <w:rsid w:val="007F547A"/>
    <w:rsid w:val="00804C13"/>
    <w:rsid w:val="0084034A"/>
    <w:rsid w:val="008809B7"/>
    <w:rsid w:val="008A3D11"/>
    <w:rsid w:val="009918C5"/>
    <w:rsid w:val="009E0214"/>
    <w:rsid w:val="009E6AB3"/>
    <w:rsid w:val="00A762AF"/>
    <w:rsid w:val="00AE0EF6"/>
    <w:rsid w:val="00B13975"/>
    <w:rsid w:val="00B523DE"/>
    <w:rsid w:val="00BD26FC"/>
    <w:rsid w:val="00BE1174"/>
    <w:rsid w:val="00C46820"/>
    <w:rsid w:val="00C500EE"/>
    <w:rsid w:val="00C764D7"/>
    <w:rsid w:val="00CB0AE1"/>
    <w:rsid w:val="00D26919"/>
    <w:rsid w:val="00E041FB"/>
    <w:rsid w:val="00E17D12"/>
    <w:rsid w:val="00E332B2"/>
    <w:rsid w:val="00E84C1A"/>
    <w:rsid w:val="00EA7A6A"/>
    <w:rsid w:val="00F97281"/>
    <w:rsid w:val="00FB1652"/>
    <w:rsid w:val="00FD57C9"/>
    <w:rsid w:val="00FE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5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762AF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762AF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FD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57C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A762AF"/>
    <w:pPr>
      <w:spacing w:after="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762A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B0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B0AE1"/>
  </w:style>
  <w:style w:type="paragraph" w:styleId="Footer">
    <w:name w:val="footer"/>
    <w:basedOn w:val="Normal"/>
    <w:link w:val="FooterChar"/>
    <w:uiPriority w:val="99"/>
    <w:semiHidden/>
    <w:rsid w:val="00CB0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B0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7</Pages>
  <Words>742</Words>
  <Characters>4236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Pattern Discovery for Text Mining</dc:title>
  <dc:subject>Effective Pattern Discovery for Text Mining</dc:subject>
  <dc:creator>JP INFOTECH</dc:creator>
  <cp:keywords>Effective Pattern Discovery for Text Mining</cp:keywords>
  <dc:description>www.jpinfotech.blogspot.com</dc:description>
  <cp:lastModifiedBy>HP</cp:lastModifiedBy>
  <cp:revision>30</cp:revision>
  <dcterms:created xsi:type="dcterms:W3CDTF">2012-10-15T12:18:00Z</dcterms:created>
  <dcterms:modified xsi:type="dcterms:W3CDTF">2013-01-03T07:54:00Z</dcterms:modified>
  <cp:category>Effective Pattern Discovery for Text Mining</cp:category>
</cp:coreProperties>
</file>